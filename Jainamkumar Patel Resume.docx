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9B3E1" w14:textId="77777777" w:rsidR="00B703F2" w:rsidRPr="003B19FB" w:rsidRDefault="00B1799D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Jainamkumar patel</w:t>
      </w:r>
    </w:p>
    <w:p w14:paraId="2FE6980E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5BB011AC" w14:textId="77777777" w:rsidTr="001C29E5">
        <w:tc>
          <w:tcPr>
            <w:tcW w:w="4428" w:type="dxa"/>
          </w:tcPr>
          <w:p w14:paraId="3C641858" w14:textId="77777777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(</w:t>
            </w:r>
            <w:r w:rsidR="00B1799D">
              <w:rPr>
                <w:rFonts w:asciiTheme="minorHAnsi" w:hAnsiTheme="minorHAnsi" w:cstheme="minorHAnsi"/>
              </w:rPr>
              <w:t>647</w:t>
            </w:r>
            <w:r w:rsidRPr="003B19FB">
              <w:rPr>
                <w:rFonts w:asciiTheme="minorHAnsi" w:hAnsiTheme="minorHAnsi" w:cstheme="minorHAnsi"/>
              </w:rPr>
              <w:t xml:space="preserve">) </w:t>
            </w:r>
            <w:r w:rsidR="00B1799D">
              <w:rPr>
                <w:rFonts w:asciiTheme="minorHAnsi" w:hAnsiTheme="minorHAnsi" w:cstheme="minorHAnsi"/>
              </w:rPr>
              <w:t>773</w:t>
            </w:r>
            <w:r w:rsidRPr="003B19FB">
              <w:rPr>
                <w:rFonts w:asciiTheme="minorHAnsi" w:hAnsiTheme="minorHAnsi" w:cstheme="minorHAnsi"/>
              </w:rPr>
              <w:t>-</w:t>
            </w:r>
            <w:r w:rsidR="00B1799D">
              <w:rPr>
                <w:rFonts w:asciiTheme="minorHAnsi" w:hAnsiTheme="minorHAnsi" w:cstheme="minorHAnsi"/>
              </w:rPr>
              <w:t>3631</w:t>
            </w:r>
          </w:p>
          <w:p w14:paraId="6706B7D7" w14:textId="77777777" w:rsidR="00F376E5" w:rsidRPr="003B19FB" w:rsidRDefault="00674381" w:rsidP="004725C4">
            <w:pPr>
              <w:widowControl w:val="0"/>
              <w:rPr>
                <w:rFonts w:asciiTheme="minorHAnsi" w:hAnsiTheme="minorHAnsi" w:cstheme="minorHAnsi"/>
              </w:rPr>
            </w:pPr>
            <w:hyperlink r:id="rId7" w:history="1">
              <w:r w:rsidR="00B1799D" w:rsidRPr="004847AC">
                <w:rPr>
                  <w:rStyle w:val="Hyperlink"/>
                  <w:rFonts w:asciiTheme="minorHAnsi" w:hAnsiTheme="minorHAnsi" w:cstheme="minorHAnsi"/>
                </w:rPr>
                <w:t>jainam98@hotmail.com</w:t>
              </w:r>
            </w:hyperlink>
            <w:r w:rsidR="00B1799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428" w:type="dxa"/>
          </w:tcPr>
          <w:p w14:paraId="07C7A513" w14:textId="3A6CFF2C" w:rsidR="00F376E5" w:rsidRPr="003B19FB" w:rsidRDefault="0065752E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51</w:t>
            </w:r>
            <w:r w:rsidR="00B1799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Barnfield Crescent</w:t>
            </w:r>
          </w:p>
          <w:p w14:paraId="111487F2" w14:textId="0250B153" w:rsidR="00F376E5" w:rsidRPr="003B19FB" w:rsidRDefault="0065752E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Ajax</w:t>
            </w:r>
            <w:r w:rsidR="00F376E5" w:rsidRPr="003B19FB">
              <w:rPr>
                <w:rFonts w:asciiTheme="minorHAnsi" w:hAnsiTheme="minorHAnsi" w:cstheme="minorHAnsi"/>
              </w:rPr>
              <w:t xml:space="preserve">, </w:t>
            </w:r>
            <w:r w:rsidR="00B1799D">
              <w:rPr>
                <w:rFonts w:asciiTheme="minorHAnsi" w:hAnsiTheme="minorHAnsi" w:cstheme="minorHAnsi"/>
              </w:rPr>
              <w:t>ON</w:t>
            </w:r>
            <w:r w:rsidR="00F376E5" w:rsidRPr="003B19FB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L1Z0T3</w:t>
            </w:r>
          </w:p>
        </w:tc>
      </w:tr>
    </w:tbl>
    <w:p w14:paraId="0CA2ED9F" w14:textId="77777777" w:rsidR="00F376E5" w:rsidRPr="003B19FB" w:rsidRDefault="00F376E5">
      <w:pPr>
        <w:rPr>
          <w:rFonts w:asciiTheme="minorHAnsi" w:hAnsiTheme="minorHAnsi" w:cstheme="minorHAnsi"/>
        </w:rPr>
      </w:pPr>
    </w:p>
    <w:p w14:paraId="6182A315" w14:textId="45B0D557" w:rsidR="00B1799D" w:rsidRDefault="004B5691" w:rsidP="00B1799D">
      <w:pPr>
        <w:jc w:val="both"/>
        <w:rPr>
          <w:rFonts w:asciiTheme="minorHAnsi" w:hAnsiTheme="minorHAnsi" w:cstheme="minorHAnsi"/>
        </w:rPr>
      </w:pPr>
      <w:r w:rsidRPr="004B5691">
        <w:rPr>
          <w:rFonts w:asciiTheme="minorHAnsi" w:hAnsiTheme="minorHAnsi" w:cstheme="minorHAnsi"/>
        </w:rPr>
        <w:t>Seeking a challenging position as an</w:t>
      </w:r>
      <w:r w:rsidR="002B05FC">
        <w:rPr>
          <w:rFonts w:asciiTheme="minorHAnsi" w:hAnsiTheme="minorHAnsi" w:cstheme="minorHAnsi"/>
        </w:rPr>
        <w:t xml:space="preserve"> </w:t>
      </w:r>
      <w:r w:rsidRPr="004B5691">
        <w:rPr>
          <w:rFonts w:asciiTheme="minorHAnsi" w:hAnsiTheme="minorHAnsi" w:cstheme="minorHAnsi"/>
        </w:rPr>
        <w:t>intern</w:t>
      </w:r>
      <w:r w:rsidR="002B05FC">
        <w:rPr>
          <w:rFonts w:asciiTheme="minorHAnsi" w:hAnsiTheme="minorHAnsi" w:cstheme="minorHAnsi"/>
        </w:rPr>
        <w:t xml:space="preserve"> </w:t>
      </w:r>
      <w:r w:rsidRPr="004B5691">
        <w:rPr>
          <w:rFonts w:asciiTheme="minorHAnsi" w:hAnsiTheme="minorHAnsi" w:cstheme="minorHAnsi"/>
        </w:rPr>
        <w:t>enabling me to utilize my educational skills in the best possible way for achieving the company’s goals.</w:t>
      </w:r>
    </w:p>
    <w:p w14:paraId="6BB750EA" w14:textId="77777777" w:rsidR="004B5691" w:rsidRPr="003B19FB" w:rsidRDefault="004B5691" w:rsidP="00B1799D">
      <w:pPr>
        <w:jc w:val="both"/>
        <w:rPr>
          <w:rFonts w:asciiTheme="minorHAnsi" w:hAnsiTheme="minorHAnsi" w:cstheme="minorHAnsi"/>
        </w:rPr>
      </w:pPr>
    </w:p>
    <w:p w14:paraId="72A81D9C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3684EC93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4748378" w14:textId="2DE52B75" w:rsidR="00A90527" w:rsidRPr="003B19FB" w:rsidRDefault="00251FA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ab/>
      </w:r>
      <w:r w:rsidR="00B1799D" w:rsidRPr="00B1799D">
        <w:rPr>
          <w:rFonts w:asciiTheme="minorHAnsi" w:hAnsiTheme="minorHAnsi" w:cstheme="minorHAnsi"/>
          <w:bCs/>
        </w:rPr>
        <w:t>York University</w:t>
      </w:r>
      <w:r w:rsidR="00A90527" w:rsidRPr="003B19FB">
        <w:rPr>
          <w:rFonts w:asciiTheme="minorHAnsi" w:hAnsiTheme="minorHAnsi" w:cstheme="minorHAnsi"/>
        </w:rPr>
        <w:t xml:space="preserve">, </w:t>
      </w:r>
      <w:r w:rsidR="00B1799D">
        <w:rPr>
          <w:rFonts w:asciiTheme="minorHAnsi" w:hAnsiTheme="minorHAnsi" w:cstheme="minorHAnsi"/>
        </w:rPr>
        <w:t>Information Technology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 xml:space="preserve"> </w:t>
      </w:r>
      <w:r w:rsidR="00C7161D" w:rsidRPr="003B19FB">
        <w:rPr>
          <w:rFonts w:asciiTheme="minorHAnsi" w:hAnsiTheme="minorHAnsi" w:cstheme="minorHAnsi"/>
        </w:rPr>
        <w:t>May 20</w:t>
      </w:r>
      <w:r w:rsidR="00B1799D">
        <w:rPr>
          <w:rFonts w:asciiTheme="minorHAnsi" w:hAnsiTheme="minorHAnsi" w:cstheme="minorHAnsi"/>
        </w:rPr>
        <w:t>21</w:t>
      </w:r>
    </w:p>
    <w:p w14:paraId="24E451A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61E7E2A" w14:textId="77777777" w:rsidR="00251FA2" w:rsidRPr="003B19FB" w:rsidRDefault="00B1799D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Summary</w:t>
      </w:r>
    </w:p>
    <w:p w14:paraId="3ADAF80F" w14:textId="3A90BE59" w:rsidR="00B1799D" w:rsidRDefault="006C1166" w:rsidP="00B1799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4th</w:t>
      </w:r>
      <w:r w:rsidR="00B1799D" w:rsidRPr="00B1799D">
        <w:rPr>
          <w:rFonts w:asciiTheme="minorHAnsi" w:hAnsiTheme="minorHAnsi" w:cstheme="minorHAnsi"/>
        </w:rPr>
        <w:t xml:space="preserve"> year </w:t>
      </w:r>
      <w:r w:rsidR="00B1799D">
        <w:rPr>
          <w:rFonts w:asciiTheme="minorHAnsi" w:hAnsiTheme="minorHAnsi" w:cstheme="minorHAnsi"/>
        </w:rPr>
        <w:t>Information Technology</w:t>
      </w:r>
      <w:r w:rsidR="00B1799D" w:rsidRPr="00B1799D">
        <w:rPr>
          <w:rFonts w:asciiTheme="minorHAnsi" w:hAnsiTheme="minorHAnsi" w:cstheme="minorHAnsi"/>
        </w:rPr>
        <w:t xml:space="preserve"> student at </w:t>
      </w:r>
      <w:r w:rsidR="006B47A6">
        <w:rPr>
          <w:rFonts w:asciiTheme="minorHAnsi" w:hAnsiTheme="minorHAnsi" w:cstheme="minorHAnsi"/>
        </w:rPr>
        <w:t>York University.</w:t>
      </w:r>
    </w:p>
    <w:p w14:paraId="7D6B3961" w14:textId="76E8BDAF" w:rsidR="00B1799D" w:rsidRDefault="00B1799D" w:rsidP="00B1799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B1799D">
        <w:rPr>
          <w:rFonts w:asciiTheme="minorHAnsi" w:hAnsiTheme="minorHAnsi" w:cstheme="minorHAnsi"/>
        </w:rPr>
        <w:t xml:space="preserve">Obtained knowledge </w:t>
      </w:r>
      <w:r w:rsidR="009944FC">
        <w:rPr>
          <w:rFonts w:asciiTheme="minorHAnsi" w:hAnsiTheme="minorHAnsi" w:cstheme="minorHAnsi"/>
        </w:rPr>
        <w:t>in IT help desk support</w:t>
      </w:r>
      <w:r w:rsidRPr="00B1799D">
        <w:rPr>
          <w:rFonts w:asciiTheme="minorHAnsi" w:hAnsiTheme="minorHAnsi" w:cstheme="minorHAnsi"/>
        </w:rPr>
        <w:t xml:space="preserve"> </w:t>
      </w:r>
    </w:p>
    <w:p w14:paraId="15852797" w14:textId="5570D92D" w:rsidR="00A90527" w:rsidRDefault="00B1799D" w:rsidP="00B1799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B1799D">
        <w:rPr>
          <w:rFonts w:asciiTheme="minorHAnsi" w:hAnsiTheme="minorHAnsi" w:cstheme="minorHAnsi"/>
        </w:rPr>
        <w:t>Proficient with various programming languages and web development technologies through several project</w:t>
      </w:r>
      <w:r w:rsidR="003B3CC4">
        <w:rPr>
          <w:rFonts w:asciiTheme="minorHAnsi" w:hAnsiTheme="minorHAnsi" w:cstheme="minorHAnsi"/>
        </w:rPr>
        <w:t>s such as HTML, CSS, Java, Flask</w:t>
      </w:r>
      <w:r w:rsidR="003175AA">
        <w:rPr>
          <w:rFonts w:asciiTheme="minorHAnsi" w:hAnsiTheme="minorHAnsi" w:cstheme="minorHAnsi"/>
        </w:rPr>
        <w:t>, Python</w:t>
      </w:r>
    </w:p>
    <w:p w14:paraId="304C8E51" w14:textId="77777777" w:rsidR="00B1799D" w:rsidRDefault="00B1799D" w:rsidP="00B1799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B1799D">
        <w:rPr>
          <w:rFonts w:asciiTheme="minorHAnsi" w:hAnsiTheme="minorHAnsi" w:cstheme="minorHAnsi"/>
        </w:rPr>
        <w:t>Great self-motivated individual eager to grasp new technologies and products in addition to solving problems.</w:t>
      </w:r>
    </w:p>
    <w:p w14:paraId="03FC97B1" w14:textId="1B587BE4" w:rsidR="00B1799D" w:rsidRPr="00B1799D" w:rsidRDefault="00A22EBB" w:rsidP="00B1799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 months of experience working on </w:t>
      </w:r>
      <w:r w:rsidR="00D95FAB">
        <w:rPr>
          <w:rFonts w:asciiTheme="minorHAnsi" w:hAnsiTheme="minorHAnsi" w:cstheme="minorHAnsi"/>
        </w:rPr>
        <w:t>WordPress</w:t>
      </w:r>
      <w:r w:rsidR="006C1166">
        <w:rPr>
          <w:rFonts w:asciiTheme="minorHAnsi" w:hAnsiTheme="minorHAnsi" w:cstheme="minorHAnsi"/>
        </w:rPr>
        <w:t xml:space="preserve"> creating efficient websites per client needs</w:t>
      </w:r>
    </w:p>
    <w:p w14:paraId="0C5401C0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DD3C8D1" w14:textId="77777777" w:rsidR="00251FA2" w:rsidRPr="003B19FB" w:rsidRDefault="00015160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Projects</w:t>
      </w:r>
    </w:p>
    <w:p w14:paraId="1B77407C" w14:textId="2088C563" w:rsidR="00A70A9D" w:rsidRPr="003B19FB" w:rsidRDefault="006D1D64" w:rsidP="00A70A9D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Feedback</w:t>
      </w:r>
      <w:r w:rsidR="00A70A9D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Form Application</w:t>
      </w:r>
      <w:r w:rsidR="00A70A9D" w:rsidRPr="003B19FB">
        <w:rPr>
          <w:rFonts w:asciiTheme="minorHAnsi" w:hAnsiTheme="minorHAnsi" w:cstheme="minorHAnsi"/>
        </w:rPr>
        <w:tab/>
      </w:r>
      <w:r w:rsidR="00A70A9D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8</w:t>
      </w:r>
      <w:r w:rsidR="00A70A9D">
        <w:rPr>
          <w:rFonts w:asciiTheme="minorHAnsi" w:hAnsiTheme="minorHAnsi" w:cstheme="minorHAnsi"/>
        </w:rPr>
        <w:t>/2020 – 0</w:t>
      </w:r>
      <w:r>
        <w:rPr>
          <w:rFonts w:asciiTheme="minorHAnsi" w:hAnsiTheme="minorHAnsi" w:cstheme="minorHAnsi"/>
        </w:rPr>
        <w:t>8</w:t>
      </w:r>
      <w:r w:rsidR="00A70A9D">
        <w:rPr>
          <w:rFonts w:asciiTheme="minorHAnsi" w:hAnsiTheme="minorHAnsi" w:cstheme="minorHAnsi"/>
        </w:rPr>
        <w:t>/2020)</w:t>
      </w:r>
    </w:p>
    <w:p w14:paraId="24169AEC" w14:textId="564E286B" w:rsidR="006D1D64" w:rsidRDefault="006D1D64" w:rsidP="006D1D64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a fully functioning feedback form in Flask and deployed through Heroku</w:t>
      </w:r>
    </w:p>
    <w:p w14:paraId="2BBF0485" w14:textId="48092B3E" w:rsidR="006D1D64" w:rsidRDefault="006D1D64" w:rsidP="006D1D64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pgadmin4, Flask, HTML/CSS</w:t>
      </w:r>
    </w:p>
    <w:p w14:paraId="22CCC803" w14:textId="77777777" w:rsidR="00E46FAF" w:rsidRDefault="00E46FAF" w:rsidP="00E46FAF">
      <w:pPr>
        <w:pStyle w:val="ListParagraph"/>
        <w:rPr>
          <w:rFonts w:asciiTheme="minorHAnsi" w:hAnsiTheme="minorHAnsi" w:cstheme="minorHAnsi"/>
        </w:rPr>
      </w:pPr>
    </w:p>
    <w:p w14:paraId="53C8936C" w14:textId="41C3B1CC" w:rsidR="00E46FAF" w:rsidRPr="003B19FB" w:rsidRDefault="00E46FAF" w:rsidP="00E46FA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Sudoku 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(07/2020 – 07/2020)</w:t>
      </w:r>
    </w:p>
    <w:p w14:paraId="5C87B887" w14:textId="286AF9C5" w:rsidR="00E46FAF" w:rsidRDefault="00E46FAF" w:rsidP="00E46FA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Simple sudoku program created in Python using the backtrack algorithm </w:t>
      </w:r>
    </w:p>
    <w:p w14:paraId="2AFCD47B" w14:textId="77777777" w:rsidR="00E46FAF" w:rsidRPr="00E46FAF" w:rsidRDefault="00E46FAF" w:rsidP="00E46FAF">
      <w:pPr>
        <w:pStyle w:val="ListParagraph"/>
        <w:rPr>
          <w:rFonts w:asciiTheme="minorHAnsi" w:hAnsiTheme="minorHAnsi" w:cstheme="minorHAnsi"/>
        </w:rPr>
      </w:pPr>
    </w:p>
    <w:p w14:paraId="2C935B5D" w14:textId="395DC755" w:rsidR="00E46FAF" w:rsidRPr="003B19FB" w:rsidRDefault="00E46FAF" w:rsidP="00E46FA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Crown-Clothing 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(04/2020 – </w:t>
      </w:r>
      <w:r w:rsidR="00E51072">
        <w:rPr>
          <w:rFonts w:asciiTheme="minorHAnsi" w:hAnsiTheme="minorHAnsi" w:cstheme="minorHAnsi"/>
        </w:rPr>
        <w:t>Present</w:t>
      </w:r>
      <w:r>
        <w:rPr>
          <w:rFonts w:asciiTheme="minorHAnsi" w:hAnsiTheme="minorHAnsi" w:cstheme="minorHAnsi"/>
        </w:rPr>
        <w:t>)</w:t>
      </w:r>
    </w:p>
    <w:p w14:paraId="2C24D51B" w14:textId="77777777" w:rsidR="00E46FAF" w:rsidRDefault="00E46FAF" w:rsidP="00E46FA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Ongoing e-commerce clothing site created with React, CSS, HTML</w:t>
      </w:r>
    </w:p>
    <w:p w14:paraId="14726E60" w14:textId="1C1029E1" w:rsidR="00E46FAF" w:rsidRPr="00012180" w:rsidRDefault="00E46FAF" w:rsidP="00012180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012180">
        <w:rPr>
          <w:rFonts w:asciiTheme="minorHAnsi" w:hAnsiTheme="minorHAnsi" w:cstheme="minorHAnsi"/>
        </w:rPr>
        <w:t>Real life authentication and databases support with Firebase</w:t>
      </w:r>
    </w:p>
    <w:p w14:paraId="37A3A17E" w14:textId="77777777" w:rsidR="00A70A9D" w:rsidRDefault="00A70A9D" w:rsidP="00B27240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10CBB7E5" w14:textId="0A7EA599" w:rsidR="00B27240" w:rsidRPr="003B19FB" w:rsidRDefault="00B27240" w:rsidP="00B27240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Content Migrations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(0</w:t>
      </w:r>
      <w:r w:rsidR="00CA48C4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/2019 – 0</w:t>
      </w:r>
      <w:r w:rsidR="00CA48C4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>/2019)</w:t>
      </w:r>
    </w:p>
    <w:p w14:paraId="725A87FB" w14:textId="77777777" w:rsidR="00B27240" w:rsidRDefault="00B27240" w:rsidP="00B27240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Moving data from an outdated website and to a completely newly created website with the help of MySQL and Linux as the OS</w:t>
      </w:r>
    </w:p>
    <w:p w14:paraId="161FA671" w14:textId="77777777" w:rsidR="00B27240" w:rsidRDefault="00B27240" w:rsidP="00B27240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B27240">
        <w:rPr>
          <w:rFonts w:asciiTheme="minorHAnsi" w:hAnsiTheme="minorHAnsi" w:cstheme="minorHAnsi"/>
        </w:rPr>
        <w:t xml:space="preserve">Gained strong knowledge </w:t>
      </w:r>
      <w:r>
        <w:rPr>
          <w:rFonts w:asciiTheme="minorHAnsi" w:hAnsiTheme="minorHAnsi" w:cstheme="minorHAnsi"/>
        </w:rPr>
        <w:t>of how databases work and content can be moved efficiently</w:t>
      </w:r>
    </w:p>
    <w:p w14:paraId="66D0B094" w14:textId="77777777" w:rsidR="00E97C6B" w:rsidRPr="006B333A" w:rsidRDefault="00E97C6B" w:rsidP="00E97C6B">
      <w:pPr>
        <w:pStyle w:val="ListParagraph"/>
        <w:rPr>
          <w:rFonts w:asciiTheme="minorHAnsi" w:hAnsiTheme="minorHAnsi" w:cstheme="minorHAnsi"/>
        </w:rPr>
      </w:pPr>
    </w:p>
    <w:p w14:paraId="157FB95D" w14:textId="4E8E5E9F" w:rsidR="00251FA2" w:rsidRPr="003B19FB" w:rsidRDefault="00B71CC7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Hobbies</w:t>
      </w:r>
    </w:p>
    <w:p w14:paraId="5FF6D70F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BA55615" w14:textId="31F5F7C6" w:rsidR="00A90527" w:rsidRDefault="004B569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Sports</w:t>
      </w:r>
    </w:p>
    <w:p w14:paraId="442F4736" w14:textId="10EECCB4" w:rsidR="007910ED" w:rsidRDefault="007910ED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Travel</w:t>
      </w:r>
    </w:p>
    <w:sectPr w:rsidR="007910ED" w:rsidSect="001C29E5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7B3F8" w14:textId="77777777" w:rsidR="00674381" w:rsidRDefault="00674381" w:rsidP="005A7565">
      <w:r>
        <w:separator/>
      </w:r>
    </w:p>
  </w:endnote>
  <w:endnote w:type="continuationSeparator" w:id="0">
    <w:p w14:paraId="12CD6B14" w14:textId="77777777" w:rsidR="00674381" w:rsidRDefault="0067438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29D66" w14:textId="77777777" w:rsidR="00674381" w:rsidRDefault="00674381" w:rsidP="005A7565">
      <w:r>
        <w:separator/>
      </w:r>
    </w:p>
  </w:footnote>
  <w:footnote w:type="continuationSeparator" w:id="0">
    <w:p w14:paraId="6D877DA7" w14:textId="77777777" w:rsidR="00674381" w:rsidRDefault="0067438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F64F6"/>
    <w:multiLevelType w:val="hybridMultilevel"/>
    <w:tmpl w:val="15AA8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F565F"/>
    <w:multiLevelType w:val="hybridMultilevel"/>
    <w:tmpl w:val="B93A58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9D"/>
    <w:rsid w:val="00012180"/>
    <w:rsid w:val="00014AB0"/>
    <w:rsid w:val="00015160"/>
    <w:rsid w:val="000208CD"/>
    <w:rsid w:val="000643B3"/>
    <w:rsid w:val="00094AA8"/>
    <w:rsid w:val="000B4391"/>
    <w:rsid w:val="000D3CAD"/>
    <w:rsid w:val="000E6D36"/>
    <w:rsid w:val="0010075A"/>
    <w:rsid w:val="001222CA"/>
    <w:rsid w:val="00123029"/>
    <w:rsid w:val="00132B0C"/>
    <w:rsid w:val="0015295F"/>
    <w:rsid w:val="00162986"/>
    <w:rsid w:val="001803B1"/>
    <w:rsid w:val="001B0371"/>
    <w:rsid w:val="001C29E5"/>
    <w:rsid w:val="001E0FD6"/>
    <w:rsid w:val="001E6A4B"/>
    <w:rsid w:val="00241560"/>
    <w:rsid w:val="0024293F"/>
    <w:rsid w:val="00251FA2"/>
    <w:rsid w:val="0027768C"/>
    <w:rsid w:val="00280927"/>
    <w:rsid w:val="00292655"/>
    <w:rsid w:val="002B05FC"/>
    <w:rsid w:val="002B72AE"/>
    <w:rsid w:val="003175AA"/>
    <w:rsid w:val="0033557D"/>
    <w:rsid w:val="00342372"/>
    <w:rsid w:val="00363CFD"/>
    <w:rsid w:val="00381598"/>
    <w:rsid w:val="003A0D27"/>
    <w:rsid w:val="003A6261"/>
    <w:rsid w:val="003B19FB"/>
    <w:rsid w:val="003B3CC4"/>
    <w:rsid w:val="003D2340"/>
    <w:rsid w:val="003E0912"/>
    <w:rsid w:val="00413008"/>
    <w:rsid w:val="00422629"/>
    <w:rsid w:val="00444D0A"/>
    <w:rsid w:val="004725C4"/>
    <w:rsid w:val="004808DC"/>
    <w:rsid w:val="004B5691"/>
    <w:rsid w:val="004C4A7A"/>
    <w:rsid w:val="004E676C"/>
    <w:rsid w:val="00506B63"/>
    <w:rsid w:val="00532F85"/>
    <w:rsid w:val="00546C9E"/>
    <w:rsid w:val="005709EC"/>
    <w:rsid w:val="0058698A"/>
    <w:rsid w:val="005965D6"/>
    <w:rsid w:val="005A7565"/>
    <w:rsid w:val="00605767"/>
    <w:rsid w:val="00616C1D"/>
    <w:rsid w:val="006328E2"/>
    <w:rsid w:val="00635AE1"/>
    <w:rsid w:val="00644F9A"/>
    <w:rsid w:val="00645227"/>
    <w:rsid w:val="0065752E"/>
    <w:rsid w:val="00674381"/>
    <w:rsid w:val="0068627A"/>
    <w:rsid w:val="006B333A"/>
    <w:rsid w:val="006B47A6"/>
    <w:rsid w:val="006C1166"/>
    <w:rsid w:val="006D1D64"/>
    <w:rsid w:val="006D230D"/>
    <w:rsid w:val="006D3EBF"/>
    <w:rsid w:val="007206A2"/>
    <w:rsid w:val="00733B16"/>
    <w:rsid w:val="00743C1C"/>
    <w:rsid w:val="007660A8"/>
    <w:rsid w:val="00777B2D"/>
    <w:rsid w:val="007910ED"/>
    <w:rsid w:val="007C3434"/>
    <w:rsid w:val="007C56F7"/>
    <w:rsid w:val="007C734D"/>
    <w:rsid w:val="007E4D6A"/>
    <w:rsid w:val="00814728"/>
    <w:rsid w:val="008524B4"/>
    <w:rsid w:val="008A13BD"/>
    <w:rsid w:val="008A57C6"/>
    <w:rsid w:val="008A60B6"/>
    <w:rsid w:val="008C4144"/>
    <w:rsid w:val="008D41CD"/>
    <w:rsid w:val="00924801"/>
    <w:rsid w:val="00930B09"/>
    <w:rsid w:val="00940F57"/>
    <w:rsid w:val="0098550F"/>
    <w:rsid w:val="009944FC"/>
    <w:rsid w:val="009C6AA9"/>
    <w:rsid w:val="00A04473"/>
    <w:rsid w:val="00A218E1"/>
    <w:rsid w:val="00A22EBB"/>
    <w:rsid w:val="00A23D2E"/>
    <w:rsid w:val="00A45778"/>
    <w:rsid w:val="00A70A9D"/>
    <w:rsid w:val="00A90527"/>
    <w:rsid w:val="00AA0CA0"/>
    <w:rsid w:val="00AD21B6"/>
    <w:rsid w:val="00AF7F63"/>
    <w:rsid w:val="00B042AC"/>
    <w:rsid w:val="00B1799D"/>
    <w:rsid w:val="00B27240"/>
    <w:rsid w:val="00B703F2"/>
    <w:rsid w:val="00B71CC7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90249"/>
    <w:rsid w:val="00C97653"/>
    <w:rsid w:val="00CA48C4"/>
    <w:rsid w:val="00CB10ED"/>
    <w:rsid w:val="00D30FE8"/>
    <w:rsid w:val="00D65DA5"/>
    <w:rsid w:val="00D83A1D"/>
    <w:rsid w:val="00D95FAB"/>
    <w:rsid w:val="00D965EB"/>
    <w:rsid w:val="00DA1702"/>
    <w:rsid w:val="00DC2E06"/>
    <w:rsid w:val="00E105CB"/>
    <w:rsid w:val="00E32EC6"/>
    <w:rsid w:val="00E4306A"/>
    <w:rsid w:val="00E44059"/>
    <w:rsid w:val="00E46FAF"/>
    <w:rsid w:val="00E51072"/>
    <w:rsid w:val="00E74BC9"/>
    <w:rsid w:val="00E85944"/>
    <w:rsid w:val="00E969E4"/>
    <w:rsid w:val="00E97C6B"/>
    <w:rsid w:val="00EA2F62"/>
    <w:rsid w:val="00EB2A92"/>
    <w:rsid w:val="00EF582B"/>
    <w:rsid w:val="00F06851"/>
    <w:rsid w:val="00F07345"/>
    <w:rsid w:val="00F376E5"/>
    <w:rsid w:val="00F41E0C"/>
    <w:rsid w:val="00F51330"/>
    <w:rsid w:val="00F54C46"/>
    <w:rsid w:val="00F61891"/>
    <w:rsid w:val="00F71A97"/>
    <w:rsid w:val="00F9715D"/>
    <w:rsid w:val="00FA7037"/>
    <w:rsid w:val="00FC6E54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669D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17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inam98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ina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2019-12-20T20:48:00Z</dcterms:created>
  <dcterms:modified xsi:type="dcterms:W3CDTF">2020-08-12T22:06:00Z</dcterms:modified>
</cp:coreProperties>
</file>